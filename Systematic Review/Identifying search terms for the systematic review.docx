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758E" w14:textId="5514A9D3" w:rsidR="007822A8" w:rsidRPr="000177E4" w:rsidRDefault="000177E4">
      <w:pPr>
        <w:rPr>
          <w:b/>
          <w:bCs/>
        </w:rPr>
      </w:pPr>
      <w:r w:rsidRPr="000177E4">
        <w:rPr>
          <w:b/>
          <w:bCs/>
        </w:rPr>
        <w:t>Identifying search terms for the systematic review</w:t>
      </w:r>
    </w:p>
    <w:p w14:paraId="3876E38F" w14:textId="77777777" w:rsidR="000177E4" w:rsidRDefault="000177E4"/>
    <w:p w14:paraId="3C16235E" w14:textId="77777777" w:rsidR="000177E4" w:rsidRPr="00A71445" w:rsidRDefault="000177E4">
      <w:pPr>
        <w:rPr>
          <w:b/>
          <w:bCs/>
        </w:rPr>
      </w:pPr>
      <w:r w:rsidRPr="00A71445">
        <w:rPr>
          <w:b/>
          <w:bCs/>
        </w:rPr>
        <w:t>Goals:</w:t>
      </w:r>
    </w:p>
    <w:p w14:paraId="3C3EEE18" w14:textId="77777777" w:rsidR="000177E4" w:rsidRDefault="000177E4"/>
    <w:p w14:paraId="047FC3EA" w14:textId="2BD91CE0" w:rsidR="000177E4" w:rsidRDefault="000177E4" w:rsidP="000177E4">
      <w:pPr>
        <w:pStyle w:val="ListParagraph"/>
        <w:numPr>
          <w:ilvl w:val="0"/>
          <w:numId w:val="1"/>
        </w:numPr>
      </w:pPr>
      <w:r>
        <w:t>Identify terms that capture all articles relevant to the topic (</w:t>
      </w:r>
      <w:r w:rsidR="00A71445">
        <w:t>recall</w:t>
      </w:r>
      <w:r>
        <w:t xml:space="preserve">) without being overly vague and capturing unrelated articles (precision). </w:t>
      </w:r>
    </w:p>
    <w:p w14:paraId="78533D88" w14:textId="194D7A82" w:rsidR="00A71445" w:rsidRDefault="00A71445" w:rsidP="000177E4">
      <w:pPr>
        <w:pStyle w:val="ListParagraph"/>
        <w:numPr>
          <w:ilvl w:val="0"/>
          <w:numId w:val="1"/>
        </w:numPr>
      </w:pPr>
      <w:r>
        <w:t xml:space="preserve">Less precision = more time required to manually screen as a team. </w:t>
      </w:r>
    </w:p>
    <w:p w14:paraId="5387CB94" w14:textId="25FC94C5" w:rsidR="00A71445" w:rsidRDefault="00A71445" w:rsidP="000177E4">
      <w:pPr>
        <w:pStyle w:val="ListParagraph"/>
        <w:numPr>
          <w:ilvl w:val="0"/>
          <w:numId w:val="1"/>
        </w:numPr>
      </w:pPr>
      <w:r>
        <w:t xml:space="preserve">Less recall = bias. </w:t>
      </w:r>
    </w:p>
    <w:p w14:paraId="523A324A" w14:textId="6C5B5002" w:rsidR="000177E4" w:rsidRDefault="000177E4" w:rsidP="000177E4">
      <w:pPr>
        <w:pStyle w:val="ListParagraph"/>
        <w:numPr>
          <w:ilvl w:val="0"/>
          <w:numId w:val="1"/>
        </w:numPr>
      </w:pPr>
      <w:r>
        <w:t xml:space="preserve">Limit bias associated with manual selection of terms based on studies the researchers are already familiar with. </w:t>
      </w:r>
    </w:p>
    <w:p w14:paraId="12FB6293" w14:textId="11347380" w:rsidR="000177E4" w:rsidRDefault="000177E4" w:rsidP="000177E4">
      <w:pPr>
        <w:pStyle w:val="ListParagraph"/>
        <w:numPr>
          <w:ilvl w:val="0"/>
          <w:numId w:val="1"/>
        </w:numPr>
      </w:pPr>
      <w:r>
        <w:t xml:space="preserve">Standardize terminology as much as possible. </w:t>
      </w:r>
    </w:p>
    <w:p w14:paraId="23999088" w14:textId="5046D494" w:rsidR="000177E4" w:rsidRDefault="000177E4" w:rsidP="000177E4">
      <w:pPr>
        <w:pStyle w:val="ListParagraph"/>
        <w:numPr>
          <w:ilvl w:val="0"/>
          <w:numId w:val="1"/>
        </w:numPr>
      </w:pPr>
      <w:r>
        <w:t xml:space="preserve">Do it quickly because the journal is expected a submission at the end of July. </w:t>
      </w:r>
    </w:p>
    <w:p w14:paraId="2568C00C" w14:textId="77777777" w:rsidR="000177E4" w:rsidRDefault="000177E4"/>
    <w:p w14:paraId="32C82E6C" w14:textId="045C0137" w:rsidR="000177E4" w:rsidRPr="00A71445" w:rsidRDefault="000177E4">
      <w:pPr>
        <w:rPr>
          <w:b/>
          <w:bCs/>
        </w:rPr>
      </w:pPr>
      <w:r w:rsidRPr="00A71445">
        <w:rPr>
          <w:b/>
          <w:bCs/>
        </w:rPr>
        <w:t xml:space="preserve">Solution: </w:t>
      </w:r>
    </w:p>
    <w:p w14:paraId="626219B6" w14:textId="77777777" w:rsidR="000177E4" w:rsidRDefault="000177E4"/>
    <w:p w14:paraId="441DBB88" w14:textId="0216513D" w:rsidR="000177E4" w:rsidRDefault="000177E4">
      <w:pPr>
        <w:rPr>
          <w:rFonts w:ascii="Open Sans" w:hAnsi="Open Sans" w:cs="Open Sans"/>
          <w:color w:val="1C1D1E"/>
          <w:shd w:val="clear" w:color="auto" w:fill="FFFFFF"/>
        </w:rPr>
      </w:pPr>
      <w:r>
        <w:t>Use {</w:t>
      </w:r>
      <w:proofErr w:type="spellStart"/>
      <w:r>
        <w:t>litsearchr</w:t>
      </w:r>
      <w:proofErr w:type="spellEnd"/>
      <w:r>
        <w:t xml:space="preserve">} package within R, </w:t>
      </w:r>
      <w:r>
        <w:rPr>
          <w:rFonts w:ascii="Open Sans" w:hAnsi="Open Sans" w:cs="Open Sans"/>
          <w:color w:val="1C1D1E"/>
          <w:shd w:val="clear" w:color="auto" w:fill="FFFFFF"/>
        </w:rPr>
        <w:t>which contains a suite of functions to improve efficiency of systematic reviews by automatically deduplicating and assembling results from separate databases.</w:t>
      </w:r>
    </w:p>
    <w:p w14:paraId="3B5B2DF2" w14:textId="77777777" w:rsidR="000177E4" w:rsidRDefault="000177E4">
      <w:pPr>
        <w:rPr>
          <w:rFonts w:ascii="Open Sans" w:hAnsi="Open Sans" w:cs="Open Sans"/>
          <w:color w:val="1C1D1E"/>
          <w:shd w:val="clear" w:color="auto" w:fill="FFFFFF"/>
        </w:rPr>
      </w:pPr>
    </w:p>
    <w:p w14:paraId="45AF99C8" w14:textId="29865B10" w:rsidR="000177E4" w:rsidRDefault="000177E4">
      <w:hyperlink r:id="rId5" w:history="1">
        <w:r>
          <w:rPr>
            <w:rStyle w:val="Hyperlink"/>
          </w:rPr>
          <w:t xml:space="preserve">Identifying Search Terms for a Systematic Review: A Demonstration of the </w:t>
        </w:r>
        <w:proofErr w:type="spellStart"/>
        <w:r>
          <w:rPr>
            <w:rStyle w:val="Hyperlink"/>
          </w:rPr>
          <w:t>litsearchr</w:t>
        </w:r>
        <w:proofErr w:type="spellEnd"/>
        <w:r>
          <w:rPr>
            <w:rStyle w:val="Hyperlink"/>
          </w:rPr>
          <w:t xml:space="preserve"> Package (youtube.com)</w:t>
        </w:r>
      </w:hyperlink>
    </w:p>
    <w:p w14:paraId="22B96FDD" w14:textId="77777777" w:rsidR="000177E4" w:rsidRDefault="000177E4"/>
    <w:p w14:paraId="0ED33DAE" w14:textId="6A7729EC" w:rsidR="000177E4" w:rsidRDefault="000177E4">
      <w:hyperlink r:id="rId6" w:history="1">
        <w:r>
          <w:rPr>
            <w:rStyle w:val="Hyperlink"/>
          </w:rPr>
          <w:t>An au</w:t>
        </w:r>
        <w:r>
          <w:rPr>
            <w:rStyle w:val="Hyperlink"/>
          </w:rPr>
          <w:t>t</w:t>
        </w:r>
        <w:r>
          <w:rPr>
            <w:rStyle w:val="Hyperlink"/>
          </w:rPr>
          <w:t>omated approach to identifying search terms for systematic reviews using keyword co</w:t>
        </w:r>
        <w:r>
          <w:rPr>
            <w:rStyle w:val="Hyperlink"/>
            <w:rFonts w:ascii="Cambria Math" w:hAnsi="Cambria Math" w:cs="Cambria Math"/>
          </w:rPr>
          <w:t>‐</w:t>
        </w:r>
        <w:r>
          <w:rPr>
            <w:rStyle w:val="Hyperlink"/>
          </w:rPr>
          <w:t xml:space="preserve">occurrence networks - </w:t>
        </w:r>
        <w:proofErr w:type="spellStart"/>
        <w:r>
          <w:rPr>
            <w:rStyle w:val="Hyperlink"/>
          </w:rPr>
          <w:t>Grames</w:t>
        </w:r>
        <w:proofErr w:type="spellEnd"/>
        <w:r>
          <w:rPr>
            <w:rStyle w:val="Hyperlink"/>
          </w:rPr>
          <w:t xml:space="preserve"> - 2019 - Methods in Ecology and Evolution - Wiley Online Library</w:t>
        </w:r>
      </w:hyperlink>
    </w:p>
    <w:p w14:paraId="7448742E" w14:textId="77777777" w:rsidR="000177E4" w:rsidRDefault="000177E4"/>
    <w:p w14:paraId="3861D1DE" w14:textId="5DE57154" w:rsidR="000177E4" w:rsidRPr="00A71445" w:rsidRDefault="00A71445">
      <w:pPr>
        <w:rPr>
          <w:b/>
          <w:bCs/>
        </w:rPr>
      </w:pPr>
      <w:r w:rsidRPr="00A71445">
        <w:rPr>
          <w:b/>
          <w:bCs/>
        </w:rPr>
        <w:t>Notes from Paper/Video:</w:t>
      </w:r>
    </w:p>
    <w:p w14:paraId="29804BB1" w14:textId="77777777" w:rsidR="00A71445" w:rsidRDefault="00A71445"/>
    <w:p w14:paraId="0FD30E73" w14:textId="7ECEEB0C" w:rsidR="00F87119" w:rsidRDefault="00F87119">
      <w:r>
        <w:t>Very clear method to reduce time from 17-34hrs -&gt; 2hrs:</w:t>
      </w:r>
    </w:p>
    <w:p w14:paraId="116C88C1" w14:textId="4C9D8AB7" w:rsidR="00A71445" w:rsidRDefault="00F87119" w:rsidP="00F87119">
      <w:r w:rsidRPr="00F87119">
        <w:lastRenderedPageBreak/>
        <w:drawing>
          <wp:inline distT="0" distB="0" distL="0" distR="0" wp14:anchorId="52DF7103" wp14:editId="3E57FA93">
            <wp:extent cx="3561715" cy="8229600"/>
            <wp:effectExtent l="0" t="0" r="0" b="0"/>
            <wp:docPr id="1047680651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80651" name="Picture 1" descr="A screenshot of a pap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33D2" w14:textId="77777777" w:rsidR="00F87119" w:rsidRDefault="00F87119" w:rsidP="00F87119"/>
    <w:p w14:paraId="0DEBCD8B" w14:textId="3709EBC6" w:rsidR="00F87119" w:rsidRDefault="00F87119" w:rsidP="00F87119">
      <w:r>
        <w:t>During naïve search, keep the terms broad, repeat in all identified databases, export results to RIS for analysis</w:t>
      </w:r>
      <w:r w:rsidR="00205561">
        <w:t xml:space="preserve"> (PubMed Format on PubMed). </w:t>
      </w:r>
    </w:p>
    <w:p w14:paraId="26C2F554" w14:textId="77777777" w:rsidR="00205561" w:rsidRDefault="00205561" w:rsidP="00F87119"/>
    <w:p w14:paraId="5F482BA1" w14:textId="6E05E36F" w:rsidR="00205561" w:rsidRDefault="00205561" w:rsidP="00F87119">
      <w:r w:rsidRPr="00205561">
        <w:t>(RAND UCLA) OR (RAND/UCLA)</w:t>
      </w:r>
    </w:p>
    <w:p w14:paraId="5A584BE2" w14:textId="77777777" w:rsidR="001062C6" w:rsidRDefault="001062C6" w:rsidP="00F87119"/>
    <w:p w14:paraId="002774A8" w14:textId="42C21522" w:rsidR="001062C6" w:rsidRPr="001062C6" w:rsidRDefault="001062C6" w:rsidP="00F87119">
      <w:pPr>
        <w:rPr>
          <w:b/>
          <w:bCs/>
        </w:rPr>
      </w:pPr>
      <w:r w:rsidRPr="001062C6">
        <w:rPr>
          <w:b/>
          <w:bCs/>
        </w:rPr>
        <w:t xml:space="preserve">Primary Databases: </w:t>
      </w:r>
    </w:p>
    <w:p w14:paraId="5AAA6075" w14:textId="77777777" w:rsidR="00205561" w:rsidRDefault="00205561" w:rsidP="00F87119"/>
    <w:p w14:paraId="66A6A338" w14:textId="53F10218" w:rsidR="001062C6" w:rsidRDefault="001062C6" w:rsidP="001062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PubMed – {</w:t>
      </w:r>
      <w:proofErr w:type="spellStart"/>
      <w:r>
        <w:rPr>
          <w:rFonts w:ascii="Times New Roman" w:eastAsia="Times New Roman" w:hAnsi="Times New Roman" w:cs="Times New Roman"/>
        </w:rPr>
        <w:t>easypubmed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CC2E5D">
        <w:rPr>
          <w:rFonts w:ascii="Times New Roman" w:eastAsia="Times New Roman" w:hAnsi="Times New Roman" w:cs="Times New Roman"/>
        </w:rPr>
        <w:t>- DONE</w:t>
      </w:r>
    </w:p>
    <w:p w14:paraId="0136C850" w14:textId="1DD364E7" w:rsidR="00205561" w:rsidRDefault="001062C6" w:rsidP="001062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Google Scholar</w:t>
      </w:r>
      <w:r>
        <w:rPr>
          <w:rFonts w:ascii="Times New Roman" w:eastAsia="Times New Roman" w:hAnsi="Times New Roman" w:cs="Times New Roman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</w:rPr>
        <w:t>tbd</w:t>
      </w:r>
      <w:proofErr w:type="spellEnd"/>
      <w:r>
        <w:rPr>
          <w:rFonts w:ascii="Times New Roman" w:eastAsia="Times New Roman" w:hAnsi="Times New Roman" w:cs="Times New Roman"/>
        </w:rPr>
        <w:t>}</w:t>
      </w:r>
      <w:r w:rsidR="00CC2E5D">
        <w:rPr>
          <w:rFonts w:ascii="Times New Roman" w:eastAsia="Times New Roman" w:hAnsi="Times New Roman" w:cs="Times New Roman"/>
        </w:rPr>
        <w:t>- HARD</w:t>
      </w:r>
    </w:p>
    <w:p w14:paraId="44FA254E" w14:textId="313D83B0" w:rsidR="001062C6" w:rsidRDefault="001062C6" w:rsidP="001062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Cochrane – MANUAL</w:t>
      </w:r>
      <w:r w:rsidR="00CC2E5D">
        <w:rPr>
          <w:rFonts w:ascii="Times New Roman" w:eastAsia="Times New Roman" w:hAnsi="Times New Roman" w:cs="Times New Roman"/>
        </w:rPr>
        <w:t xml:space="preserve"> - DONE</w:t>
      </w:r>
    </w:p>
    <w:p w14:paraId="7AAD61DB" w14:textId="77777777" w:rsidR="001062C6" w:rsidRDefault="001062C6" w:rsidP="001062C6">
      <w:pPr>
        <w:rPr>
          <w:rFonts w:ascii="Times New Roman" w:eastAsia="Times New Roman" w:hAnsi="Times New Roman" w:cs="Times New Roman"/>
        </w:rPr>
      </w:pPr>
    </w:p>
    <w:p w14:paraId="78B5CA77" w14:textId="3B160450" w:rsidR="001062C6" w:rsidRPr="001062C6" w:rsidRDefault="001062C6" w:rsidP="001062C6">
      <w:pPr>
        <w:rPr>
          <w:rFonts w:ascii="Times New Roman" w:eastAsia="Times New Roman" w:hAnsi="Times New Roman" w:cs="Times New Roman"/>
          <w:b/>
          <w:bCs/>
        </w:rPr>
      </w:pPr>
      <w:r w:rsidRPr="001062C6">
        <w:rPr>
          <w:rFonts w:ascii="Times New Roman" w:eastAsia="Times New Roman" w:hAnsi="Times New Roman" w:cs="Times New Roman"/>
          <w:b/>
          <w:bCs/>
        </w:rPr>
        <w:t xml:space="preserve">Secondary Databases: </w:t>
      </w:r>
    </w:p>
    <w:p w14:paraId="328F9A18" w14:textId="77777777" w:rsidR="001062C6" w:rsidRDefault="001062C6" w:rsidP="001062C6">
      <w:pPr>
        <w:rPr>
          <w:rFonts w:ascii="Times New Roman" w:eastAsia="Times New Roman" w:hAnsi="Times New Roman" w:cs="Times New Roman"/>
        </w:rPr>
      </w:pPr>
    </w:p>
    <w:p w14:paraId="77B0A094" w14:textId="25DE986A" w:rsidR="001062C6" w:rsidRPr="001062C6" w:rsidRDefault="001062C6" w:rsidP="001062C6">
      <w:pPr>
        <w:rPr>
          <w:rFonts w:ascii="Times New Roman" w:eastAsia="Times New Roman" w:hAnsi="Times New Roman" w:cs="Times New Roman"/>
        </w:rPr>
      </w:pPr>
      <w:r w:rsidRPr="001062C6">
        <w:rPr>
          <w:rFonts w:ascii="Times New Roman" w:eastAsia="Times New Roman" w:hAnsi="Times New Roman" w:cs="Times New Roman"/>
        </w:rPr>
        <w:t>WHO's International Clinical Trials Registry</w:t>
      </w:r>
      <w:r>
        <w:rPr>
          <w:rFonts w:ascii="Times New Roman" w:eastAsia="Times New Roman" w:hAnsi="Times New Roman" w:cs="Times New Roman"/>
        </w:rPr>
        <w:t xml:space="preserve"> - NONE</w:t>
      </w:r>
    </w:p>
    <w:p w14:paraId="4E0D3923" w14:textId="67672B42" w:rsidR="001062C6" w:rsidRPr="001062C6" w:rsidRDefault="001062C6" w:rsidP="001062C6">
      <w:pPr>
        <w:rPr>
          <w:rFonts w:ascii="Times New Roman" w:eastAsia="Times New Roman" w:hAnsi="Times New Roman" w:cs="Times New Roman"/>
        </w:rPr>
      </w:pPr>
      <w:r w:rsidRPr="001062C6">
        <w:rPr>
          <w:rFonts w:ascii="Times New Roman" w:eastAsia="Times New Roman" w:hAnsi="Times New Roman" w:cs="Times New Roman"/>
        </w:rPr>
        <w:t>US National Technical Information Service</w:t>
      </w:r>
      <w:r>
        <w:rPr>
          <w:rFonts w:ascii="Times New Roman" w:eastAsia="Times New Roman" w:hAnsi="Times New Roman" w:cs="Times New Roman"/>
        </w:rPr>
        <w:t xml:space="preserve"> - NONE</w:t>
      </w:r>
    </w:p>
    <w:p w14:paraId="6B536BBF" w14:textId="46E7769B" w:rsidR="001062C6" w:rsidRDefault="001062C6" w:rsidP="001062C6">
      <w:pPr>
        <w:rPr>
          <w:rFonts w:ascii="Times New Roman" w:eastAsia="Times New Roman" w:hAnsi="Times New Roman" w:cs="Times New Roman"/>
        </w:rPr>
      </w:pPr>
      <w:r w:rsidRPr="001062C6">
        <w:rPr>
          <w:rFonts w:ascii="Times New Roman" w:eastAsia="Times New Roman" w:hAnsi="Times New Roman" w:cs="Times New Roman"/>
        </w:rPr>
        <w:t>Pew</w:t>
      </w:r>
      <w:r>
        <w:rPr>
          <w:rFonts w:ascii="Times New Roman" w:eastAsia="Times New Roman" w:hAnsi="Times New Roman" w:cs="Times New Roman"/>
        </w:rPr>
        <w:t xml:space="preserve"> - NONE</w:t>
      </w:r>
    </w:p>
    <w:p w14:paraId="7B1F8FFA" w14:textId="64F96FAE" w:rsidR="001062C6" w:rsidRDefault="001062C6" w:rsidP="001062C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MedLine</w:t>
      </w:r>
      <w:proofErr w:type="spellEnd"/>
      <w:r>
        <w:rPr>
          <w:rFonts w:ascii="Times New Roman" w:eastAsia="Times New Roman" w:hAnsi="Times New Roman" w:cs="Times New Roman"/>
        </w:rPr>
        <w:t xml:space="preserve"> - NONE</w:t>
      </w:r>
    </w:p>
    <w:p w14:paraId="04E373D8" w14:textId="21D2DA8B" w:rsidR="001062C6" w:rsidRDefault="001062C6" w:rsidP="001062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JBI</w:t>
      </w:r>
      <w:r>
        <w:rPr>
          <w:rFonts w:ascii="Times New Roman" w:eastAsia="Times New Roman" w:hAnsi="Times New Roman" w:cs="Times New Roman"/>
        </w:rPr>
        <w:t xml:space="preserve"> - NONE</w:t>
      </w:r>
    </w:p>
    <w:p w14:paraId="2B0752E4" w14:textId="489C334C" w:rsidR="001062C6" w:rsidRDefault="001062C6" w:rsidP="001062C6">
      <w:r>
        <w:rPr>
          <w:rFonts w:ascii="Times New Roman" w:eastAsia="Times New Roman" w:hAnsi="Times New Roman" w:cs="Times New Roman"/>
        </w:rPr>
        <w:t>Web of Science</w:t>
      </w:r>
      <w:r>
        <w:rPr>
          <w:rFonts w:ascii="Times New Roman" w:eastAsia="Times New Roman" w:hAnsi="Times New Roman" w:cs="Times New Roman"/>
        </w:rPr>
        <w:t xml:space="preserve"> - NONE</w:t>
      </w:r>
    </w:p>
    <w:sectPr w:rsidR="0010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05C3"/>
    <w:multiLevelType w:val="hybridMultilevel"/>
    <w:tmpl w:val="7278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23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E4"/>
    <w:rsid w:val="0000281F"/>
    <w:rsid w:val="00003B36"/>
    <w:rsid w:val="00006A52"/>
    <w:rsid w:val="00015AED"/>
    <w:rsid w:val="000177E4"/>
    <w:rsid w:val="00024747"/>
    <w:rsid w:val="00030BFE"/>
    <w:rsid w:val="00035BEA"/>
    <w:rsid w:val="00044A8A"/>
    <w:rsid w:val="000511E3"/>
    <w:rsid w:val="000525AF"/>
    <w:rsid w:val="00064B7F"/>
    <w:rsid w:val="000675A9"/>
    <w:rsid w:val="00081BB7"/>
    <w:rsid w:val="0008691D"/>
    <w:rsid w:val="0009180A"/>
    <w:rsid w:val="000934ED"/>
    <w:rsid w:val="000B2215"/>
    <w:rsid w:val="000B2B61"/>
    <w:rsid w:val="000B5936"/>
    <w:rsid w:val="000B62BA"/>
    <w:rsid w:val="000C3C8D"/>
    <w:rsid w:val="000C77E1"/>
    <w:rsid w:val="000D4649"/>
    <w:rsid w:val="000D6F31"/>
    <w:rsid w:val="000E0DCF"/>
    <w:rsid w:val="000E13D9"/>
    <w:rsid w:val="000E430B"/>
    <w:rsid w:val="000E4C8A"/>
    <w:rsid w:val="000E6301"/>
    <w:rsid w:val="000E6633"/>
    <w:rsid w:val="000F0832"/>
    <w:rsid w:val="000F79F1"/>
    <w:rsid w:val="0010534F"/>
    <w:rsid w:val="001062C6"/>
    <w:rsid w:val="001118A3"/>
    <w:rsid w:val="001140CB"/>
    <w:rsid w:val="001177D6"/>
    <w:rsid w:val="0012065C"/>
    <w:rsid w:val="00124E5E"/>
    <w:rsid w:val="00126545"/>
    <w:rsid w:val="00130E82"/>
    <w:rsid w:val="00134536"/>
    <w:rsid w:val="00135178"/>
    <w:rsid w:val="00146A31"/>
    <w:rsid w:val="00155D91"/>
    <w:rsid w:val="00156BDB"/>
    <w:rsid w:val="00163667"/>
    <w:rsid w:val="0016538D"/>
    <w:rsid w:val="00166AEF"/>
    <w:rsid w:val="00167CFB"/>
    <w:rsid w:val="001735DD"/>
    <w:rsid w:val="0017667B"/>
    <w:rsid w:val="001768F6"/>
    <w:rsid w:val="00184272"/>
    <w:rsid w:val="00196FAC"/>
    <w:rsid w:val="0019732A"/>
    <w:rsid w:val="00197A9F"/>
    <w:rsid w:val="001A1697"/>
    <w:rsid w:val="001A5254"/>
    <w:rsid w:val="001A7DA3"/>
    <w:rsid w:val="001B0B4A"/>
    <w:rsid w:val="001B3B53"/>
    <w:rsid w:val="001B5509"/>
    <w:rsid w:val="001C0112"/>
    <w:rsid w:val="001C41D7"/>
    <w:rsid w:val="001C5A14"/>
    <w:rsid w:val="001C6410"/>
    <w:rsid w:val="001C6FA9"/>
    <w:rsid w:val="001C75E5"/>
    <w:rsid w:val="001D02C3"/>
    <w:rsid w:val="001D5566"/>
    <w:rsid w:val="001D6B65"/>
    <w:rsid w:val="001D6C82"/>
    <w:rsid w:val="001E2530"/>
    <w:rsid w:val="001E42DC"/>
    <w:rsid w:val="001E721B"/>
    <w:rsid w:val="001F05FC"/>
    <w:rsid w:val="001F36E2"/>
    <w:rsid w:val="001F4D1D"/>
    <w:rsid w:val="001F5E3C"/>
    <w:rsid w:val="0020143F"/>
    <w:rsid w:val="00205561"/>
    <w:rsid w:val="00216E08"/>
    <w:rsid w:val="00232D53"/>
    <w:rsid w:val="0023300F"/>
    <w:rsid w:val="00245568"/>
    <w:rsid w:val="00247DCC"/>
    <w:rsid w:val="00250915"/>
    <w:rsid w:val="002626FD"/>
    <w:rsid w:val="00265D61"/>
    <w:rsid w:val="00273F15"/>
    <w:rsid w:val="0027567E"/>
    <w:rsid w:val="00276027"/>
    <w:rsid w:val="002770D6"/>
    <w:rsid w:val="002775B3"/>
    <w:rsid w:val="00277B27"/>
    <w:rsid w:val="002814A5"/>
    <w:rsid w:val="00287296"/>
    <w:rsid w:val="002A2ED5"/>
    <w:rsid w:val="002A5FD2"/>
    <w:rsid w:val="002B150F"/>
    <w:rsid w:val="002C07D0"/>
    <w:rsid w:val="002C1247"/>
    <w:rsid w:val="002D27BA"/>
    <w:rsid w:val="002D4038"/>
    <w:rsid w:val="002D4A7F"/>
    <w:rsid w:val="002D6237"/>
    <w:rsid w:val="002D6ECC"/>
    <w:rsid w:val="002D75B9"/>
    <w:rsid w:val="002E0940"/>
    <w:rsid w:val="002E4B7A"/>
    <w:rsid w:val="002E6DB9"/>
    <w:rsid w:val="002F0AD5"/>
    <w:rsid w:val="002F326D"/>
    <w:rsid w:val="002F412A"/>
    <w:rsid w:val="002F6914"/>
    <w:rsid w:val="002F6B1C"/>
    <w:rsid w:val="0030358E"/>
    <w:rsid w:val="00310AC9"/>
    <w:rsid w:val="00310EAD"/>
    <w:rsid w:val="0031261A"/>
    <w:rsid w:val="00314DA9"/>
    <w:rsid w:val="0032111A"/>
    <w:rsid w:val="00327215"/>
    <w:rsid w:val="003279A0"/>
    <w:rsid w:val="003365D0"/>
    <w:rsid w:val="003503E4"/>
    <w:rsid w:val="00374973"/>
    <w:rsid w:val="00377521"/>
    <w:rsid w:val="00382CA9"/>
    <w:rsid w:val="0039225C"/>
    <w:rsid w:val="00393679"/>
    <w:rsid w:val="003A1D8D"/>
    <w:rsid w:val="003A5CD3"/>
    <w:rsid w:val="003B077F"/>
    <w:rsid w:val="003B22D5"/>
    <w:rsid w:val="003D2A66"/>
    <w:rsid w:val="003E145B"/>
    <w:rsid w:val="003E2090"/>
    <w:rsid w:val="003F4E2B"/>
    <w:rsid w:val="003F7234"/>
    <w:rsid w:val="0041105C"/>
    <w:rsid w:val="00412588"/>
    <w:rsid w:val="00422AA9"/>
    <w:rsid w:val="00433210"/>
    <w:rsid w:val="00433E77"/>
    <w:rsid w:val="00436BDE"/>
    <w:rsid w:val="0046138A"/>
    <w:rsid w:val="00491C23"/>
    <w:rsid w:val="00495726"/>
    <w:rsid w:val="004B73BF"/>
    <w:rsid w:val="004C7568"/>
    <w:rsid w:val="004D06B6"/>
    <w:rsid w:val="004D62D3"/>
    <w:rsid w:val="004D71AE"/>
    <w:rsid w:val="004E6FAA"/>
    <w:rsid w:val="004F4C03"/>
    <w:rsid w:val="004F74DB"/>
    <w:rsid w:val="005017E7"/>
    <w:rsid w:val="00504320"/>
    <w:rsid w:val="00505570"/>
    <w:rsid w:val="0051420F"/>
    <w:rsid w:val="00521A07"/>
    <w:rsid w:val="00534868"/>
    <w:rsid w:val="00537201"/>
    <w:rsid w:val="005405AF"/>
    <w:rsid w:val="0054079D"/>
    <w:rsid w:val="00542917"/>
    <w:rsid w:val="0054726D"/>
    <w:rsid w:val="00551EAB"/>
    <w:rsid w:val="00556B62"/>
    <w:rsid w:val="0055749D"/>
    <w:rsid w:val="005653AC"/>
    <w:rsid w:val="00565953"/>
    <w:rsid w:val="00570567"/>
    <w:rsid w:val="0057105F"/>
    <w:rsid w:val="00577D9F"/>
    <w:rsid w:val="0058501A"/>
    <w:rsid w:val="0058594F"/>
    <w:rsid w:val="005902A0"/>
    <w:rsid w:val="00591A6D"/>
    <w:rsid w:val="005942EC"/>
    <w:rsid w:val="005A2694"/>
    <w:rsid w:val="005A314F"/>
    <w:rsid w:val="005B2D3D"/>
    <w:rsid w:val="005B646D"/>
    <w:rsid w:val="005C4506"/>
    <w:rsid w:val="005C69CD"/>
    <w:rsid w:val="005D0DD1"/>
    <w:rsid w:val="005E1C27"/>
    <w:rsid w:val="005E45FE"/>
    <w:rsid w:val="00604CDE"/>
    <w:rsid w:val="00610D6D"/>
    <w:rsid w:val="006225CB"/>
    <w:rsid w:val="00630D36"/>
    <w:rsid w:val="00637073"/>
    <w:rsid w:val="00637E1D"/>
    <w:rsid w:val="00637E44"/>
    <w:rsid w:val="006451F0"/>
    <w:rsid w:val="00645BF4"/>
    <w:rsid w:val="00654111"/>
    <w:rsid w:val="006547A6"/>
    <w:rsid w:val="00657E7A"/>
    <w:rsid w:val="0066316C"/>
    <w:rsid w:val="0066325A"/>
    <w:rsid w:val="00667337"/>
    <w:rsid w:val="00667F30"/>
    <w:rsid w:val="006771C1"/>
    <w:rsid w:val="00687D65"/>
    <w:rsid w:val="00692B14"/>
    <w:rsid w:val="00694607"/>
    <w:rsid w:val="006A24FC"/>
    <w:rsid w:val="006A3F40"/>
    <w:rsid w:val="006A7A3E"/>
    <w:rsid w:val="006B1BF9"/>
    <w:rsid w:val="006B45F7"/>
    <w:rsid w:val="006B4A68"/>
    <w:rsid w:val="006B6274"/>
    <w:rsid w:val="006B69B1"/>
    <w:rsid w:val="006C0091"/>
    <w:rsid w:val="006C51C6"/>
    <w:rsid w:val="006D1C34"/>
    <w:rsid w:val="006D6688"/>
    <w:rsid w:val="006E3DAE"/>
    <w:rsid w:val="007006D9"/>
    <w:rsid w:val="00734098"/>
    <w:rsid w:val="0073746E"/>
    <w:rsid w:val="00741C2D"/>
    <w:rsid w:val="007475EA"/>
    <w:rsid w:val="00750D97"/>
    <w:rsid w:val="00752710"/>
    <w:rsid w:val="00753543"/>
    <w:rsid w:val="007538D8"/>
    <w:rsid w:val="00757244"/>
    <w:rsid w:val="00761812"/>
    <w:rsid w:val="00770A1D"/>
    <w:rsid w:val="007739D5"/>
    <w:rsid w:val="00775869"/>
    <w:rsid w:val="00776A1A"/>
    <w:rsid w:val="00781ADE"/>
    <w:rsid w:val="007822A8"/>
    <w:rsid w:val="007946E7"/>
    <w:rsid w:val="007964A2"/>
    <w:rsid w:val="0079705E"/>
    <w:rsid w:val="00797E11"/>
    <w:rsid w:val="007B0A06"/>
    <w:rsid w:val="007B4C1F"/>
    <w:rsid w:val="007C0075"/>
    <w:rsid w:val="007C4880"/>
    <w:rsid w:val="007C7A13"/>
    <w:rsid w:val="007D3CD7"/>
    <w:rsid w:val="007D3E79"/>
    <w:rsid w:val="007D4930"/>
    <w:rsid w:val="007D56CB"/>
    <w:rsid w:val="007D6E7B"/>
    <w:rsid w:val="007F3377"/>
    <w:rsid w:val="00802A09"/>
    <w:rsid w:val="008045D5"/>
    <w:rsid w:val="0080703F"/>
    <w:rsid w:val="00807915"/>
    <w:rsid w:val="00820D07"/>
    <w:rsid w:val="00820F06"/>
    <w:rsid w:val="00821D6D"/>
    <w:rsid w:val="008227CB"/>
    <w:rsid w:val="00823000"/>
    <w:rsid w:val="008379B6"/>
    <w:rsid w:val="00842189"/>
    <w:rsid w:val="00843FAC"/>
    <w:rsid w:val="00855A8B"/>
    <w:rsid w:val="008565A7"/>
    <w:rsid w:val="008627B9"/>
    <w:rsid w:val="008627C0"/>
    <w:rsid w:val="008660BF"/>
    <w:rsid w:val="008673EB"/>
    <w:rsid w:val="008720F0"/>
    <w:rsid w:val="00874230"/>
    <w:rsid w:val="008771E2"/>
    <w:rsid w:val="008774D8"/>
    <w:rsid w:val="0088490E"/>
    <w:rsid w:val="00885A0C"/>
    <w:rsid w:val="008865A7"/>
    <w:rsid w:val="008923A4"/>
    <w:rsid w:val="00895C0C"/>
    <w:rsid w:val="008A2925"/>
    <w:rsid w:val="008A68FF"/>
    <w:rsid w:val="008B0C20"/>
    <w:rsid w:val="008B7A15"/>
    <w:rsid w:val="008C4D4F"/>
    <w:rsid w:val="008D3C89"/>
    <w:rsid w:val="008D4312"/>
    <w:rsid w:val="008D69E0"/>
    <w:rsid w:val="008F17B3"/>
    <w:rsid w:val="008F6856"/>
    <w:rsid w:val="00914E1F"/>
    <w:rsid w:val="00924650"/>
    <w:rsid w:val="00940C45"/>
    <w:rsid w:val="00946618"/>
    <w:rsid w:val="00947EA5"/>
    <w:rsid w:val="00950902"/>
    <w:rsid w:val="00952D5B"/>
    <w:rsid w:val="00960A3A"/>
    <w:rsid w:val="009734D9"/>
    <w:rsid w:val="00974066"/>
    <w:rsid w:val="00987BCA"/>
    <w:rsid w:val="0099799D"/>
    <w:rsid w:val="009C0506"/>
    <w:rsid w:val="009D2609"/>
    <w:rsid w:val="009D2BC8"/>
    <w:rsid w:val="009D695A"/>
    <w:rsid w:val="009E12C3"/>
    <w:rsid w:val="009E5F73"/>
    <w:rsid w:val="009F5EAF"/>
    <w:rsid w:val="00A02D08"/>
    <w:rsid w:val="00A12765"/>
    <w:rsid w:val="00A12997"/>
    <w:rsid w:val="00A300AA"/>
    <w:rsid w:val="00A33634"/>
    <w:rsid w:val="00A338A2"/>
    <w:rsid w:val="00A33E98"/>
    <w:rsid w:val="00A41556"/>
    <w:rsid w:val="00A50B90"/>
    <w:rsid w:val="00A62C55"/>
    <w:rsid w:val="00A64240"/>
    <w:rsid w:val="00A71445"/>
    <w:rsid w:val="00A81CDB"/>
    <w:rsid w:val="00A9778C"/>
    <w:rsid w:val="00AA266A"/>
    <w:rsid w:val="00AA4E7C"/>
    <w:rsid w:val="00AB6629"/>
    <w:rsid w:val="00AB754C"/>
    <w:rsid w:val="00AC0682"/>
    <w:rsid w:val="00AC07FD"/>
    <w:rsid w:val="00AC4F29"/>
    <w:rsid w:val="00AC716C"/>
    <w:rsid w:val="00AD1AD3"/>
    <w:rsid w:val="00AF0DDF"/>
    <w:rsid w:val="00AF349A"/>
    <w:rsid w:val="00B11459"/>
    <w:rsid w:val="00B127FB"/>
    <w:rsid w:val="00B16888"/>
    <w:rsid w:val="00B23401"/>
    <w:rsid w:val="00B35DC2"/>
    <w:rsid w:val="00B3603C"/>
    <w:rsid w:val="00B37D98"/>
    <w:rsid w:val="00B4568B"/>
    <w:rsid w:val="00B523D9"/>
    <w:rsid w:val="00B535D7"/>
    <w:rsid w:val="00B6196B"/>
    <w:rsid w:val="00B61DCA"/>
    <w:rsid w:val="00B64E41"/>
    <w:rsid w:val="00B734CE"/>
    <w:rsid w:val="00B82548"/>
    <w:rsid w:val="00B8503C"/>
    <w:rsid w:val="00B9174D"/>
    <w:rsid w:val="00B91B0F"/>
    <w:rsid w:val="00BA4771"/>
    <w:rsid w:val="00BA79BC"/>
    <w:rsid w:val="00BA7BFF"/>
    <w:rsid w:val="00BB2964"/>
    <w:rsid w:val="00BC0320"/>
    <w:rsid w:val="00BC4754"/>
    <w:rsid w:val="00BC6006"/>
    <w:rsid w:val="00BD21AD"/>
    <w:rsid w:val="00BD25F7"/>
    <w:rsid w:val="00BD781D"/>
    <w:rsid w:val="00BD781F"/>
    <w:rsid w:val="00BD7EB7"/>
    <w:rsid w:val="00BF22C0"/>
    <w:rsid w:val="00BF35B3"/>
    <w:rsid w:val="00C01EE1"/>
    <w:rsid w:val="00C14140"/>
    <w:rsid w:val="00C15195"/>
    <w:rsid w:val="00C27D5B"/>
    <w:rsid w:val="00C310D2"/>
    <w:rsid w:val="00C329BB"/>
    <w:rsid w:val="00C4071E"/>
    <w:rsid w:val="00C42C33"/>
    <w:rsid w:val="00C51390"/>
    <w:rsid w:val="00C53047"/>
    <w:rsid w:val="00C53EDA"/>
    <w:rsid w:val="00C67687"/>
    <w:rsid w:val="00C709A0"/>
    <w:rsid w:val="00C7123D"/>
    <w:rsid w:val="00C737D0"/>
    <w:rsid w:val="00C73B5A"/>
    <w:rsid w:val="00C73EFA"/>
    <w:rsid w:val="00C8317D"/>
    <w:rsid w:val="00CA4E35"/>
    <w:rsid w:val="00CB17DB"/>
    <w:rsid w:val="00CC2E5D"/>
    <w:rsid w:val="00CC305C"/>
    <w:rsid w:val="00CC40A7"/>
    <w:rsid w:val="00CC60C8"/>
    <w:rsid w:val="00CD1801"/>
    <w:rsid w:val="00CD453B"/>
    <w:rsid w:val="00CD637F"/>
    <w:rsid w:val="00CD6547"/>
    <w:rsid w:val="00CE01FA"/>
    <w:rsid w:val="00CE0C8C"/>
    <w:rsid w:val="00CE7534"/>
    <w:rsid w:val="00CF24CC"/>
    <w:rsid w:val="00CF2D18"/>
    <w:rsid w:val="00CF64F9"/>
    <w:rsid w:val="00D0012C"/>
    <w:rsid w:val="00D004B2"/>
    <w:rsid w:val="00D1264A"/>
    <w:rsid w:val="00D133F5"/>
    <w:rsid w:val="00D16F60"/>
    <w:rsid w:val="00D25591"/>
    <w:rsid w:val="00D25DD6"/>
    <w:rsid w:val="00D31CD4"/>
    <w:rsid w:val="00D35220"/>
    <w:rsid w:val="00D432FC"/>
    <w:rsid w:val="00D45C0D"/>
    <w:rsid w:val="00D475A0"/>
    <w:rsid w:val="00D475C0"/>
    <w:rsid w:val="00D535A6"/>
    <w:rsid w:val="00D71C91"/>
    <w:rsid w:val="00D8100B"/>
    <w:rsid w:val="00DA1E9F"/>
    <w:rsid w:val="00DA406D"/>
    <w:rsid w:val="00DB51F9"/>
    <w:rsid w:val="00DB58EF"/>
    <w:rsid w:val="00DC0EFE"/>
    <w:rsid w:val="00DC2A07"/>
    <w:rsid w:val="00DD4551"/>
    <w:rsid w:val="00DE3329"/>
    <w:rsid w:val="00DE3FBA"/>
    <w:rsid w:val="00DF1470"/>
    <w:rsid w:val="00E00AEB"/>
    <w:rsid w:val="00E06A67"/>
    <w:rsid w:val="00E07028"/>
    <w:rsid w:val="00E123BF"/>
    <w:rsid w:val="00E27F45"/>
    <w:rsid w:val="00E3436C"/>
    <w:rsid w:val="00E4030F"/>
    <w:rsid w:val="00E41FF9"/>
    <w:rsid w:val="00E454E0"/>
    <w:rsid w:val="00E45F95"/>
    <w:rsid w:val="00E52202"/>
    <w:rsid w:val="00E600F2"/>
    <w:rsid w:val="00E721F4"/>
    <w:rsid w:val="00E73FCE"/>
    <w:rsid w:val="00E77639"/>
    <w:rsid w:val="00E80006"/>
    <w:rsid w:val="00E84FED"/>
    <w:rsid w:val="00E929EA"/>
    <w:rsid w:val="00E949F6"/>
    <w:rsid w:val="00EB379B"/>
    <w:rsid w:val="00EC0212"/>
    <w:rsid w:val="00ED1139"/>
    <w:rsid w:val="00ED218C"/>
    <w:rsid w:val="00ED228C"/>
    <w:rsid w:val="00ED700A"/>
    <w:rsid w:val="00EF4F9A"/>
    <w:rsid w:val="00EF6E1B"/>
    <w:rsid w:val="00F10361"/>
    <w:rsid w:val="00F12E16"/>
    <w:rsid w:val="00F14E98"/>
    <w:rsid w:val="00F158E5"/>
    <w:rsid w:val="00F16D2B"/>
    <w:rsid w:val="00F17195"/>
    <w:rsid w:val="00F20B03"/>
    <w:rsid w:val="00F22D1D"/>
    <w:rsid w:val="00F25B6E"/>
    <w:rsid w:val="00F27D1C"/>
    <w:rsid w:val="00F27EE3"/>
    <w:rsid w:val="00F426C8"/>
    <w:rsid w:val="00F434C9"/>
    <w:rsid w:val="00F44EE4"/>
    <w:rsid w:val="00F53966"/>
    <w:rsid w:val="00F55722"/>
    <w:rsid w:val="00F56E5B"/>
    <w:rsid w:val="00F57E3A"/>
    <w:rsid w:val="00F64952"/>
    <w:rsid w:val="00F67C23"/>
    <w:rsid w:val="00F74759"/>
    <w:rsid w:val="00F87119"/>
    <w:rsid w:val="00FA1862"/>
    <w:rsid w:val="00FA1B39"/>
    <w:rsid w:val="00FB43B2"/>
    <w:rsid w:val="00FB542D"/>
    <w:rsid w:val="00FB6D5D"/>
    <w:rsid w:val="00FD05BB"/>
    <w:rsid w:val="00FD3C4D"/>
    <w:rsid w:val="00FE3A4C"/>
    <w:rsid w:val="00FE7F91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5A023"/>
  <w15:chartTrackingRefBased/>
  <w15:docId w15:val="{D9750A23-CDED-B145-B028-7B223E83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77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7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77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journals.onlinelibrary.wiley.com/doi/10.1111/2041-210X.13268" TargetMode="External"/><Relationship Id="rId5" Type="http://schemas.openxmlformats.org/officeDocument/2006/relationships/hyperlink" Target="https://www.youtube.com/watch?v=Z0GWTzl9O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Cook</cp:lastModifiedBy>
  <cp:revision>2</cp:revision>
  <dcterms:created xsi:type="dcterms:W3CDTF">2024-07-10T19:44:00Z</dcterms:created>
  <dcterms:modified xsi:type="dcterms:W3CDTF">2024-07-11T00:03:00Z</dcterms:modified>
</cp:coreProperties>
</file>